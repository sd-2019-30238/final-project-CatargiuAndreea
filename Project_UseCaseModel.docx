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393" w:rsidRPr="00D047E9" w:rsidRDefault="0056530F">
      <w:pPr>
        <w:pStyle w:val="Title"/>
        <w:jc w:val="right"/>
        <w:rPr>
          <w:rFonts w:ascii="Times New Roman" w:hAnsi="Times New Roman"/>
        </w:rPr>
      </w:pPr>
      <w:r>
        <w:fldChar w:fldCharType="begin"/>
      </w:r>
      <w:r>
        <w:instrText xml:space="preserve"> SUBJECT  \* MERGEFORMAT </w:instrText>
      </w:r>
      <w:r>
        <w:fldChar w:fldCharType="separate"/>
      </w:r>
      <w:r w:rsidR="00134DB5">
        <w:rPr>
          <w:rFonts w:ascii="Times New Roman" w:hAnsi="Times New Roman"/>
        </w:rPr>
        <w:t>&lt;Dog shelter</w:t>
      </w:r>
      <w:r w:rsidR="000916B9" w:rsidRPr="00D047E9">
        <w:rPr>
          <w:rFonts w:ascii="Times New Roman" w:hAnsi="Times New Roman"/>
        </w:rPr>
        <w:t>&gt;</w:t>
      </w:r>
      <w:r>
        <w:fldChar w:fldCharType="end"/>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pPr>
              <w:pStyle w:val="Tabletext"/>
            </w:pPr>
            <w:r w:rsidRPr="00D047E9">
              <w:t>&lt;</w:t>
            </w:r>
            <w:proofErr w:type="spellStart"/>
            <w:r w:rsidRPr="00D047E9">
              <w:t>dd</w:t>
            </w:r>
            <w:proofErr w:type="spellEnd"/>
            <w:r w:rsidRPr="00D047E9">
              <w:t>/mmm/</w:t>
            </w:r>
            <w:proofErr w:type="spellStart"/>
            <w:r w:rsidRPr="00D047E9">
              <w:t>yy</w:t>
            </w:r>
            <w:proofErr w:type="spellEnd"/>
            <w:r w:rsidRPr="00D047E9">
              <w:t>&gt;</w:t>
            </w:r>
          </w:p>
        </w:tc>
        <w:tc>
          <w:tcPr>
            <w:tcW w:w="1152" w:type="dxa"/>
          </w:tcPr>
          <w:p w:rsidR="008C4393" w:rsidRPr="00D047E9" w:rsidRDefault="00570E86">
            <w:pPr>
              <w:pStyle w:val="Tabletext"/>
            </w:pPr>
            <w:r w:rsidRPr="00D047E9">
              <w:t>&lt;</w:t>
            </w:r>
            <w:proofErr w:type="spellStart"/>
            <w:r w:rsidRPr="00D047E9">
              <w:t>x.x</w:t>
            </w:r>
            <w:proofErr w:type="spellEnd"/>
            <w:r w:rsidRPr="00D047E9">
              <w:t>&gt;</w:t>
            </w:r>
          </w:p>
        </w:tc>
        <w:tc>
          <w:tcPr>
            <w:tcW w:w="3744" w:type="dxa"/>
          </w:tcPr>
          <w:p w:rsidR="008C4393" w:rsidRPr="00D047E9" w:rsidRDefault="00570E86">
            <w:pPr>
              <w:pStyle w:val="Tabletext"/>
            </w:pPr>
            <w:r w:rsidRPr="00D047E9">
              <w:t>&lt;details&gt;</w:t>
            </w:r>
          </w:p>
        </w:tc>
        <w:tc>
          <w:tcPr>
            <w:tcW w:w="2304" w:type="dxa"/>
          </w:tcPr>
          <w:p w:rsidR="008C4393" w:rsidRPr="00D047E9" w:rsidRDefault="00570E86">
            <w:pPr>
              <w:pStyle w:val="Tabletext"/>
            </w:pPr>
            <w:r w:rsidRPr="00D047E9">
              <w:t>&lt;name&gt;</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170242"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170242">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rsidR="00D047E9" w:rsidRPr="00170242" w:rsidRDefault="00D047E9">
      <w:pPr>
        <w:pStyle w:val="TOC1"/>
        <w:tabs>
          <w:tab w:val="left" w:pos="432"/>
        </w:tabs>
        <w:rPr>
          <w:noProof/>
          <w:sz w:val="22"/>
          <w:szCs w:val="22"/>
        </w:rPr>
      </w:pPr>
      <w:r w:rsidRPr="00D047E9">
        <w:rPr>
          <w:noProof/>
        </w:rPr>
        <w:t>2.</w:t>
      </w:r>
      <w:r w:rsidRPr="00170242">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170242">
        <w:lastRenderedPageBreak/>
        <w:fldChar w:fldCharType="begin"/>
      </w:r>
      <w:r w:rsidR="00170242">
        <w:instrText xml:space="preserve">title  \* Mergeformat </w:instrText>
      </w:r>
      <w:r w:rsidR="00170242">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170242">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04741B" w:rsidRDefault="00570E86" w:rsidP="00D047E9">
      <w:pPr>
        <w:pStyle w:val="InfoBlue"/>
      </w:pPr>
      <w:r w:rsidRPr="00D047E9">
        <w:t>[</w:t>
      </w:r>
      <w:r w:rsidR="0004741B" w:rsidRPr="00D047E9">
        <w:t>Identify actors, scenarios and use cases</w:t>
      </w:r>
      <w:r w:rsidRPr="00D047E9">
        <w:t>.</w:t>
      </w:r>
      <w:r w:rsidR="0004741B" w:rsidRPr="00D047E9">
        <w:t xml:space="preserve"> Describe the</w:t>
      </w:r>
      <w:r w:rsidR="002D02EB">
        <w:t xml:space="preserve"> three most important</w:t>
      </w:r>
      <w:r w:rsidR="0004741B" w:rsidRPr="00D047E9">
        <w:t xml:space="preserve"> use-cases according to the following format:</w:t>
      </w:r>
    </w:p>
    <w:p w:rsidR="00DF1D40" w:rsidRDefault="00DF1D40" w:rsidP="00134DB5">
      <w:pPr>
        <w:pStyle w:val="BodyText"/>
      </w:pPr>
      <w:r>
        <w:t>Use case goal: For a user to donate.</w:t>
      </w:r>
    </w:p>
    <w:p w:rsidR="00DF1D40" w:rsidRDefault="00DF1D40" w:rsidP="00134DB5">
      <w:pPr>
        <w:pStyle w:val="BodyText"/>
      </w:pPr>
      <w:r>
        <w:t>Level: summary-level.</w:t>
      </w:r>
    </w:p>
    <w:p w:rsidR="00DF1D40" w:rsidRDefault="00DF1D40" w:rsidP="00134DB5">
      <w:pPr>
        <w:pStyle w:val="BodyText"/>
      </w:pPr>
      <w:r>
        <w:t>Primary actor: user.</w:t>
      </w:r>
    </w:p>
    <w:p w:rsidR="00DF1D40" w:rsidRDefault="00DF1D40" w:rsidP="00134DB5">
      <w:pPr>
        <w:pStyle w:val="BodyText"/>
      </w:pPr>
      <w:r>
        <w:t>Main success scenario: The user have an account, so he logs in. He presses the “Dogs” button. He presses the “Donate” button. Writes the amount he wants to donate, and press the “Done” button.</w:t>
      </w:r>
    </w:p>
    <w:p w:rsidR="00DF1D40" w:rsidRDefault="00DF1D40" w:rsidP="00134DB5">
      <w:pPr>
        <w:pStyle w:val="BodyText"/>
      </w:pPr>
      <w:r>
        <w:t xml:space="preserve">Extensions: Failure scenario: He does not have enough money on his account, so </w:t>
      </w:r>
      <w:proofErr w:type="gramStart"/>
      <w:r>
        <w:t>the donate</w:t>
      </w:r>
      <w:proofErr w:type="gramEnd"/>
      <w:r>
        <w:t xml:space="preserve"> can’t be finished.</w:t>
      </w:r>
    </w:p>
    <w:p w:rsidR="00DF1D40" w:rsidRDefault="00DF1D40" w:rsidP="00134DB5">
      <w:pPr>
        <w:pStyle w:val="BodyText"/>
      </w:pPr>
    </w:p>
    <w:p w:rsidR="00134DB5" w:rsidRDefault="00BF6779" w:rsidP="00134DB5">
      <w:pPr>
        <w:pStyle w:val="BodyText"/>
      </w:pPr>
      <w:r>
        <w:t>Use case goal: For a</w:t>
      </w:r>
      <w:r w:rsidR="00134DB5">
        <w:t xml:space="preserve"> user to find the dog of his dreams. </w:t>
      </w:r>
    </w:p>
    <w:p w:rsidR="00134DB5" w:rsidRDefault="00BF6779" w:rsidP="00134DB5">
      <w:pPr>
        <w:pStyle w:val="BodyText"/>
      </w:pPr>
      <w:r>
        <w:t>Level</w:t>
      </w:r>
      <w:r w:rsidR="00134DB5">
        <w:t xml:space="preserve">: </w:t>
      </w:r>
      <w:r w:rsidR="00DF1D40">
        <w:t>Summary level</w:t>
      </w:r>
      <w:r w:rsidR="00134DB5">
        <w:t>.</w:t>
      </w:r>
    </w:p>
    <w:p w:rsidR="00134DB5" w:rsidRDefault="00BF6779" w:rsidP="00134DB5">
      <w:pPr>
        <w:pStyle w:val="BodyText"/>
      </w:pPr>
      <w:r>
        <w:t>Primary actor</w:t>
      </w:r>
      <w:r w:rsidR="00134DB5">
        <w:t>: User.</w:t>
      </w:r>
    </w:p>
    <w:p w:rsidR="00134DB5" w:rsidRDefault="00134DB5" w:rsidP="00134DB5">
      <w:pPr>
        <w:pStyle w:val="BodyText"/>
      </w:pPr>
      <w:r>
        <w:t>Main success scenario: The user does not have an account, but he creates one. He knows he wants to adopt, so he press</w:t>
      </w:r>
      <w:r w:rsidR="00BF6779">
        <w:t>es</w:t>
      </w:r>
      <w:r>
        <w:t xml:space="preserve"> the “</w:t>
      </w:r>
      <w:r w:rsidR="00BF6779">
        <w:t>D</w:t>
      </w:r>
      <w:r>
        <w:t xml:space="preserve">ogs” button, and </w:t>
      </w:r>
      <w:r w:rsidR="00BF6779">
        <w:t>he has the option to filter the dogs. He knows he wants a golden retriever who is a boy, but he does not care about his age or size. After the filters are applied, he presses the “Done”</w:t>
      </w:r>
      <w:r>
        <w:t xml:space="preserve"> </w:t>
      </w:r>
      <w:r w:rsidR="00BF6779">
        <w:t xml:space="preserve">button. Now he is showed a list of 3 dogs which are golden retriever and are boys, and he can see their description. After he reads their description, he decides that he is already in love with all 3 dogs, and he requests to take all of them home. </w:t>
      </w:r>
    </w:p>
    <w:p w:rsidR="00DF1D40" w:rsidRDefault="00BF6779" w:rsidP="00DF1D40">
      <w:pPr>
        <w:pStyle w:val="BodyText"/>
      </w:pPr>
      <w:r>
        <w:tab/>
        <w:t>The staff signs in, see the requests for the 3 dogs. Goes to the user’s profile, and read his description. They decides that the user with those 3 dogs are a good match, and decides to give them all</w:t>
      </w:r>
      <w:r w:rsidR="00DF1D40">
        <w:t xml:space="preserve"> to him.</w:t>
      </w:r>
    </w:p>
    <w:p w:rsidR="00DF1D40" w:rsidRDefault="00DF1D40" w:rsidP="00DF1D40">
      <w:pPr>
        <w:pStyle w:val="BodyText"/>
      </w:pPr>
      <w:r>
        <w:t>Extensions: Failure: The staff decides that the user can’t take care of all 3 dogs, and they decide that he can adopt just one or two of them.</w:t>
      </w:r>
    </w:p>
    <w:p w:rsidR="000932CB" w:rsidRDefault="000932CB" w:rsidP="00DF1D40">
      <w:pPr>
        <w:pStyle w:val="BodyText"/>
      </w:pPr>
    </w:p>
    <w:p w:rsidR="000932CB" w:rsidRDefault="000932CB" w:rsidP="00DF1D40">
      <w:pPr>
        <w:pStyle w:val="BodyText"/>
      </w:pPr>
      <w:r>
        <w:t>Use case goal: Add one accessory to the application.</w:t>
      </w:r>
    </w:p>
    <w:p w:rsidR="000932CB" w:rsidRDefault="000932CB" w:rsidP="00DF1D40">
      <w:pPr>
        <w:pStyle w:val="BodyText"/>
      </w:pPr>
      <w:r>
        <w:t>Level: User-goal.</w:t>
      </w:r>
    </w:p>
    <w:p w:rsidR="000932CB" w:rsidRDefault="000932CB" w:rsidP="00DF1D40">
      <w:pPr>
        <w:pStyle w:val="BodyText"/>
      </w:pPr>
      <w:r>
        <w:t>Primary actor: User.</w:t>
      </w:r>
    </w:p>
    <w:p w:rsidR="000932CB" w:rsidRDefault="000932CB" w:rsidP="00DF1D40">
      <w:pPr>
        <w:pStyle w:val="BodyText"/>
      </w:pPr>
      <w:r>
        <w:t>Main success scenario: The user logs in, and presses the “Accessories” button, then the “Donate”. He adds the product he wants to, and he has to wait for the staff to accept his request.</w:t>
      </w:r>
    </w:p>
    <w:p w:rsidR="000932CB" w:rsidRDefault="000932CB" w:rsidP="00DF1D40">
      <w:pPr>
        <w:pStyle w:val="BodyText"/>
      </w:pPr>
      <w:r>
        <w:t>Extensions: Success: The staff will approve his request.</w:t>
      </w:r>
    </w:p>
    <w:p w:rsidR="000932CB" w:rsidRPr="00134DB5" w:rsidRDefault="000932CB" w:rsidP="00DF1D40">
      <w:pPr>
        <w:pStyle w:val="BodyText"/>
      </w:pPr>
      <w:r>
        <w:tab/>
        <w:t xml:space="preserve">     Failure: The staff will not approve his request.</w:t>
      </w:r>
    </w:p>
    <w:p w:rsidR="000932CB" w:rsidRDefault="000932CB" w:rsidP="000932CB">
      <w:pPr>
        <w:spacing w:line="240" w:lineRule="auto"/>
        <w:ind w:left="720"/>
        <w:jc w:val="both"/>
      </w:pPr>
      <w:bookmarkStart w:id="5" w:name="_Toc254773291"/>
      <w:bookmarkEnd w:id="3"/>
      <w:bookmarkEnd w:id="4"/>
    </w:p>
    <w:p w:rsidR="000932CB" w:rsidRDefault="000932CB" w:rsidP="000932CB">
      <w:pPr>
        <w:spacing w:line="240" w:lineRule="auto"/>
        <w:ind w:left="720"/>
        <w:jc w:val="both"/>
      </w:pPr>
    </w:p>
    <w:p w:rsidR="000932CB" w:rsidRDefault="000932CB" w:rsidP="000932CB">
      <w:pPr>
        <w:spacing w:line="240" w:lineRule="auto"/>
        <w:ind w:left="720"/>
        <w:jc w:val="both"/>
      </w:pPr>
    </w:p>
    <w:p w:rsidR="000932CB" w:rsidRDefault="000932CB" w:rsidP="000932CB">
      <w:pPr>
        <w:spacing w:line="240" w:lineRule="auto"/>
        <w:ind w:left="720"/>
        <w:jc w:val="both"/>
      </w:pPr>
    </w:p>
    <w:p w:rsidR="000932CB" w:rsidRDefault="000932CB" w:rsidP="000932CB">
      <w:pPr>
        <w:spacing w:line="240" w:lineRule="auto"/>
        <w:ind w:left="720"/>
        <w:jc w:val="both"/>
      </w:pPr>
    </w:p>
    <w:p w:rsidR="000932CB" w:rsidRDefault="000932CB" w:rsidP="000932CB">
      <w:pPr>
        <w:spacing w:line="240" w:lineRule="auto"/>
        <w:ind w:left="720"/>
        <w:jc w:val="both"/>
      </w:pPr>
    </w:p>
    <w:p w:rsidR="008C4393" w:rsidRPr="00D047E9" w:rsidRDefault="00D047E9" w:rsidP="000932CB">
      <w:pPr>
        <w:spacing w:line="240" w:lineRule="auto"/>
        <w:ind w:left="720"/>
        <w:jc w:val="both"/>
      </w:pPr>
      <w:r w:rsidRPr="00D047E9">
        <w:t>UML Use-Case Diagrams</w:t>
      </w:r>
      <w:bookmarkEnd w:id="5"/>
    </w:p>
    <w:p w:rsidR="008C4393" w:rsidRDefault="00570E86" w:rsidP="00D047E9">
      <w:pPr>
        <w:pStyle w:val="InfoBlue"/>
      </w:pPr>
      <w:r w:rsidRPr="00D047E9">
        <w:t>[</w:t>
      </w:r>
      <w:r w:rsidR="00D047E9" w:rsidRPr="00D047E9">
        <w:t>Create the UML Use-Case Diagrams.</w:t>
      </w:r>
      <w:r w:rsidRPr="00D047E9">
        <w:t>]</w:t>
      </w:r>
    </w:p>
    <w:p w:rsidR="00257C35" w:rsidRPr="00257C35" w:rsidRDefault="00257C35" w:rsidP="00257C35">
      <w:pPr>
        <w:pStyle w:val="BodyText"/>
      </w:pPr>
      <w:bookmarkStart w:id="6"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17.25pt">
            <v:imagedata r:id="rId8" o:title="p1"/>
          </v:shape>
        </w:pict>
      </w:r>
      <w:bookmarkEnd w:id="6"/>
    </w:p>
    <w:sectPr w:rsidR="00257C35" w:rsidRPr="00257C35"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242" w:rsidRDefault="00170242">
      <w:pPr>
        <w:spacing w:line="240" w:lineRule="auto"/>
      </w:pPr>
      <w:r>
        <w:separator/>
      </w:r>
    </w:p>
  </w:endnote>
  <w:endnote w:type="continuationSeparator" w:id="0">
    <w:p w:rsidR="00170242" w:rsidRDefault="00170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rsidP="000D4F6E">
          <w:pPr>
            <w:jc w:val="center"/>
          </w:pPr>
          <w:r>
            <w:fldChar w:fldCharType="begin"/>
          </w:r>
          <w:r w:rsidR="00570E86">
            <w:instrText>symbol 211 \f "Symbol" \s 10</w:instrText>
          </w:r>
          <w:r>
            <w:fldChar w:fldCharType="separate"/>
          </w:r>
          <w:r w:rsidR="00570E86">
            <w:rPr>
              <w:rFonts w:ascii="Symbol" w:hAnsi="Symbol"/>
            </w:rPr>
            <w:t>Ó</w:t>
          </w:r>
          <w:r>
            <w:fldChar w:fldCharType="end"/>
          </w:r>
          <w:r w:rsidR="00170242">
            <w:fldChar w:fldCharType="begin"/>
          </w:r>
          <w:r w:rsidR="00170242">
            <w:instrText xml:space="preserve"> DOCPROPERTY "Company"  \* MERGEFORMAT </w:instrText>
          </w:r>
          <w:r w:rsidR="00170242">
            <w:fldChar w:fldCharType="separate"/>
          </w:r>
          <w:r w:rsidR="000D4F6E">
            <w:t>&lt;</w:t>
          </w:r>
          <w:proofErr w:type="spellStart"/>
          <w:r w:rsidR="000D4F6E">
            <w:t>Catargiu</w:t>
          </w:r>
          <w:proofErr w:type="spellEnd"/>
          <w:r w:rsidR="000D4F6E">
            <w:t xml:space="preserve"> </w:t>
          </w:r>
          <w:proofErr w:type="spellStart"/>
          <w:r w:rsidR="000D4F6E">
            <w:t>Andreea</w:t>
          </w:r>
          <w:proofErr w:type="spellEnd"/>
          <w:r w:rsidR="000D4F6E">
            <w:t>-Alexandra</w:t>
          </w:r>
          <w:r w:rsidR="000916B9">
            <w:t>&gt;</w:t>
          </w:r>
          <w:r w:rsidR="00170242">
            <w:fldChar w:fldCharType="end"/>
          </w:r>
          <w:r w:rsidR="00570E86">
            <w:t xml:space="preserve">, </w:t>
          </w:r>
          <w:r>
            <w:fldChar w:fldCharType="begin"/>
          </w:r>
          <w:r w:rsidR="00570E86">
            <w:instrText xml:space="preserve"> DATE \@ "yyyy" </w:instrText>
          </w:r>
          <w:r>
            <w:fldChar w:fldCharType="separate"/>
          </w:r>
          <w:r w:rsidR="004D4FEF">
            <w:rPr>
              <w:noProof/>
            </w:rPr>
            <w:t>2019</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0D4F6E">
            <w:rPr>
              <w:rStyle w:val="PageNumber"/>
              <w:noProof/>
            </w:rPr>
            <w:t>5</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242" w:rsidRDefault="00170242">
      <w:pPr>
        <w:spacing w:line="240" w:lineRule="auto"/>
      </w:pPr>
      <w:r>
        <w:separator/>
      </w:r>
    </w:p>
  </w:footnote>
  <w:footnote w:type="continuationSeparator" w:id="0">
    <w:p w:rsidR="00170242" w:rsidRDefault="001702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93" w:rsidRDefault="008C4393">
    <w:pPr>
      <w:rPr>
        <w:sz w:val="24"/>
      </w:rPr>
    </w:pPr>
  </w:p>
  <w:p w:rsidR="008C4393" w:rsidRDefault="008C4393">
    <w:pPr>
      <w:pBdr>
        <w:top w:val="single" w:sz="6" w:space="1" w:color="auto"/>
      </w:pBdr>
      <w:rPr>
        <w:sz w:val="24"/>
      </w:rPr>
    </w:pPr>
  </w:p>
  <w:p w:rsidR="008C4393" w:rsidRDefault="00170242">
    <w:pPr>
      <w:pBdr>
        <w:bottom w:val="single" w:sz="6" w:space="1" w:color="auto"/>
      </w:pBdr>
      <w:jc w:val="right"/>
    </w:pPr>
    <w:r>
      <w:fldChar w:fldCharType="begin"/>
    </w:r>
    <w:r>
      <w:instrText xml:space="preserve"> DOCPROPERTY "Company"  \* MERGEFORMAT </w:instrText>
    </w:r>
    <w:r>
      <w:fldChar w:fldCharType="separate"/>
    </w:r>
    <w:r w:rsidR="000916B9">
      <w:rPr>
        <w:rFonts w:ascii="Arial" w:hAnsi="Arial"/>
        <w:b/>
        <w:sz w:val="36"/>
      </w:rPr>
      <w:t>&lt;</w:t>
    </w:r>
    <w:r w:rsidR="0004741B">
      <w:rPr>
        <w:rFonts w:ascii="Arial" w:hAnsi="Arial"/>
        <w:b/>
        <w:sz w:val="36"/>
      </w:rPr>
      <w:t>Student</w:t>
    </w:r>
    <w:r w:rsidR="000916B9">
      <w:rPr>
        <w:rFonts w:ascii="Arial" w:hAnsi="Arial"/>
        <w:b/>
        <w:sz w:val="36"/>
      </w:rPr>
      <w:t xml:space="preserve"> Name&gt;</w:t>
    </w:r>
    <w:r>
      <w:rPr>
        <w:rFonts w:ascii="Arial" w:hAnsi="Arial"/>
        <w:b/>
        <w:sz w:val="36"/>
      </w:rPr>
      <w:fldChar w:fldCharType="end"/>
    </w:r>
  </w:p>
  <w:p w:rsidR="0004741B" w:rsidRDefault="00170242" w:rsidP="0004741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4741B">
      <w:rPr>
        <w:rFonts w:ascii="Arial" w:hAnsi="Arial"/>
        <w:b/>
        <w:sz w:val="36"/>
      </w:rPr>
      <w:t>&lt;Group Number&gt;</w:t>
    </w:r>
    <w:r>
      <w:rPr>
        <w:rFonts w:ascii="Arial" w:hAnsi="Arial"/>
        <w:b/>
        <w:sz w:val="36"/>
      </w:rPr>
      <w:fldChar w:fldCharType="end"/>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170242" w:rsidP="000D4F6E">
          <w:r>
            <w:fldChar w:fldCharType="begin"/>
          </w:r>
          <w:r>
            <w:instrText xml:space="preserve">subject  \* Mergeformat </w:instrText>
          </w:r>
          <w:r>
            <w:fldChar w:fldCharType="separate"/>
          </w:r>
          <w:r w:rsidR="000D4F6E">
            <w:t>&lt;Dog shelter</w:t>
          </w:r>
          <w:r w:rsidR="000916B9">
            <w:t>&gt;</w:t>
          </w:r>
          <w:r>
            <w:fldChar w:fldCharType="end"/>
          </w:r>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570E86">
          <w:r>
            <w:t xml:space="preserve">  Date:  &lt;</w:t>
          </w:r>
          <w:proofErr w:type="spellStart"/>
          <w:r>
            <w:t>dd</w:t>
          </w:r>
          <w:proofErr w:type="spellEnd"/>
          <w:r>
            <w:t>/mmm/</w:t>
          </w:r>
          <w:proofErr w:type="spellStart"/>
          <w:r>
            <w:t>yy</w:t>
          </w:r>
          <w:proofErr w:type="spellEnd"/>
          <w:r>
            <w:t>&gt;</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4741B"/>
    <w:rsid w:val="000916B9"/>
    <w:rsid w:val="000932CB"/>
    <w:rsid w:val="000D4F6E"/>
    <w:rsid w:val="00134DB5"/>
    <w:rsid w:val="00170242"/>
    <w:rsid w:val="00257C35"/>
    <w:rsid w:val="002D02EB"/>
    <w:rsid w:val="004D4FEF"/>
    <w:rsid w:val="0056530F"/>
    <w:rsid w:val="00570E86"/>
    <w:rsid w:val="00664E4B"/>
    <w:rsid w:val="006C543D"/>
    <w:rsid w:val="008C4393"/>
    <w:rsid w:val="0090593F"/>
    <w:rsid w:val="00BF6779"/>
    <w:rsid w:val="00C709E3"/>
    <w:rsid w:val="00D047E9"/>
    <w:rsid w:val="00D720D3"/>
    <w:rsid w:val="00DF1D40"/>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7853D1-6D23-4E64-AC35-B4A3983F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115</TotalTime>
  <Pages>5</Pages>
  <Words>394</Words>
  <Characters>2001</Characters>
  <Application>Microsoft Office Word</Application>
  <DocSecurity>0</DocSecurity>
  <Lines>71</Lines>
  <Paragraphs>47</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deea</cp:lastModifiedBy>
  <cp:revision>5</cp:revision>
  <dcterms:created xsi:type="dcterms:W3CDTF">2010-02-24T09:14:00Z</dcterms:created>
  <dcterms:modified xsi:type="dcterms:W3CDTF">2019-04-04T14:56:00Z</dcterms:modified>
</cp:coreProperties>
</file>